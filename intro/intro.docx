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2CA79539" w14:textId="77777777" w:rsidR="00172D10" w:rsidRDefault="001C62C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027DF897" wp14:editId="35B67CAB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oup 27" descr="Hexagonal shap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aphic 13" descr="hexagon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aphic 14" descr="hexago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aphic 15" descr="hexago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aphic 16" descr="hexago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C72AD35" id="Group 27" o:spid="_x0000_s1026" alt="Hexagonal shap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c 13" o:spid="_x0000_s1027" type="#_x0000_t75" alt="hexagon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">
                      <v:imagedata r:id="rId15" o:title="hexagon 1"/>
                    </v:shape>
                    <v:shape id="Graphic 14" o:spid="_x0000_s1028" type="#_x0000_t75" alt="hexagon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">
                      <v:imagedata r:id="rId16" o:title="hexagon 2"/>
                    </v:shape>
                    <v:shape id="Graphic 15" o:spid="_x0000_s1029" type="#_x0000_t75" alt="hexagon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">
                      <v:imagedata r:id="rId17" o:title="hexagon 4"/>
                    </v:shape>
                    <v:shape id="Graphic 16" o:spid="_x0000_s1030" type="#_x0000_t75" alt="hexagon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">
                      <v:imagedata r:id="rId18" o:title="hexagon 3"/>
                    </v:shape>
                  </v:group>
                </w:pict>
              </mc:Fallback>
            </mc:AlternateContent>
          </w:r>
        </w:p>
        <w:tbl>
          <w:tblPr>
            <w:tblStyle w:val="PlainTable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12B01965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341487F2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44546A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34D96E5C" wp14:editId="146B9FC8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angle 18" title="Line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7AA496E9" id="Rectangle 18" o:spid="_x0000_s1026" alt="Title: Line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" fillcolor="#44546a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44546A" w:themeColor="text2"/>
                    <w:spacing w:val="5"/>
                    <w:kern w:val="28"/>
                    <w:sz w:val="96"/>
                    <w:szCs w:val="56"/>
                  </w:rPr>
                  <mc:AlternateContent>
                    <mc:Choice Requires="wps">
                      <w:drawing>
                        <wp:inline distT="0" distB="0" distL="0" distR="0" wp14:anchorId="7FDD85C2" wp14:editId="5233E974">
                          <wp:extent cx="6697389" cy="771855"/>
                          <wp:effectExtent l="0" t="0" r="0" b="9525"/>
                          <wp:docPr id="24" name="Text Box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A886B2C" w14:textId="07B46981" w:rsidR="002A2E02" w:rsidRPr="008A25CD" w:rsidRDefault="008462D5" w:rsidP="002A2E02">
                                      <w:pPr>
                                        <w:pStyle w:val="Style1"/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</w:rPr>
                                        <w:t>Foodo’s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7FDD85C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" filled="f" stroked="f">
                          <v:textbox>
                            <w:txbxContent>
                              <w:p w14:paraId="7A886B2C" w14:textId="07B46981" w:rsidR="002A2E02" w:rsidRPr="008A25CD" w:rsidRDefault="008462D5" w:rsidP="002A2E02">
                                <w:pPr>
                                  <w:pStyle w:val="Style1"/>
                                  <w:rPr>
                                    <w:b/>
                                    <w:sz w:val="60"/>
                                    <w:szCs w:val="6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60"/>
                                    <w:szCs w:val="60"/>
                                  </w:rPr>
                                  <w:t>Foodo’s</w:t>
                                </w:r>
                                <w:proofErr w:type="spellEnd"/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526B95CD" w14:textId="77777777" w:rsidTr="006B7BBF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672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3951C896" w14:textId="77777777" w:rsidR="006B7BBF" w:rsidRDefault="006B7BBF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44546A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  <w:p w14:paraId="6ED73DD2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44546A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5D120C" w14:paraId="7035EB34" w14:textId="77777777" w:rsidTr="005D120C">
            <w:trPr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77115D51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44546A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5F8D109E" w14:textId="77777777" w:rsidR="00172D10" w:rsidRDefault="001C62C8">
          <w:pPr>
            <w:rPr>
              <w:rFonts w:asciiTheme="majorHAnsi" w:eastAsiaTheme="majorEastAsia" w:hAnsiTheme="majorHAnsi" w:cstheme="majorBidi"/>
              <w:color w:val="44546A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1D2F816B" wp14:editId="42849F57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oup 28" descr="Hexagonal shap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aphic 19" descr="hexagon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aphic 20" descr="hexagon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aphic 21" descr="hexagon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6D19691" id="Group 28" o:spid="_x0000_s1026" alt="Hexagonal shap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">
                    <v:shape id="Graphic 19" o:spid="_x0000_s1027" type="#_x0000_t75" alt="hexagon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">
                      <v:imagedata r:id="rId16" o:title="hexagon 2"/>
                    </v:shape>
                    <v:shape id="Graphic 20" o:spid="_x0000_s1028" type="#_x0000_t75" alt="hexagon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">
                      <v:imagedata r:id="rId18" o:title="hexagon 3"/>
                    </v:shape>
                    <v:shape id="Graphic 21" o:spid="_x0000_s1029" type="#_x0000_t75" alt="hexagon 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">
                      <v:imagedata r:id="rId17" o:title="hexagon 4"/>
                    </v:shape>
                  </v:group>
                </w:pict>
              </mc:Fallback>
            </mc:AlternateContent>
          </w:r>
          <w:r w:rsidR="005D120C">
            <w:rPr>
              <w:noProof/>
            </w:rPr>
            <w:drawing>
              <wp:anchor distT="0" distB="0" distL="114300" distR="114300" simplePos="0" relativeHeight="251668480" behindDoc="0" locked="0" layoutInCell="1" allowOverlap="1" wp14:anchorId="74E1B2A8" wp14:editId="118FC002">
                <wp:simplePos x="0" y="0"/>
                <wp:positionH relativeFrom="column">
                  <wp:posOffset>5012056</wp:posOffset>
                </wp:positionH>
                <wp:positionV relativeFrom="paragraph">
                  <wp:posOffset>6761050</wp:posOffset>
                </wp:positionV>
                <wp:extent cx="2345690" cy="2715131"/>
                <wp:effectExtent l="0" t="0" r="0" b="9525"/>
                <wp:wrapNone/>
                <wp:docPr id="23" name="Graphic 23" descr="hexago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aphic 13" descr="hexagon 1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483" cy="27195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color w:val="44546A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043F110E" w14:textId="653E167D" w:rsidR="004F53E9" w:rsidRDefault="006B7BBF" w:rsidP="00B65B1E">
      <w:pPr>
        <w:pStyle w:val="Heading1"/>
      </w:pPr>
      <w:r>
        <w:lastRenderedPageBreak/>
        <w:t>In</w:t>
      </w:r>
      <w:r w:rsidR="00B65B1E">
        <w:t>troduction</w:t>
      </w:r>
    </w:p>
    <w:p w14:paraId="19F1B15F" w14:textId="70B7B12F" w:rsidR="00B65B1E" w:rsidRDefault="00CF59A1" w:rsidP="00B65B1E">
      <w:r>
        <w:t>This project is about food comparison. Any user can compare the price of the selected item within a price range, and also search food in a particular area and price.</w:t>
      </w:r>
    </w:p>
    <w:p w14:paraId="52155AE6" w14:textId="184D0917" w:rsidR="0015386B" w:rsidRDefault="0015386B" w:rsidP="00B65B1E"/>
    <w:p w14:paraId="5E628188" w14:textId="4CDEA727" w:rsidR="0015386B" w:rsidRDefault="0015386B" w:rsidP="00B65B1E"/>
    <w:p w14:paraId="14BF5152" w14:textId="0A9F7B94" w:rsidR="0015386B" w:rsidRDefault="0015386B" w:rsidP="00B65B1E"/>
    <w:p w14:paraId="23548681" w14:textId="7CB8BD01" w:rsidR="0015386B" w:rsidRDefault="0015386B" w:rsidP="00B65B1E"/>
    <w:p w14:paraId="5637CDC4" w14:textId="35DDC287" w:rsidR="0015386B" w:rsidRDefault="0015386B" w:rsidP="00B65B1E"/>
    <w:p w14:paraId="177C8538" w14:textId="1F0F7675" w:rsidR="0015386B" w:rsidRDefault="0015386B" w:rsidP="00B65B1E"/>
    <w:p w14:paraId="2F403A6D" w14:textId="77777777" w:rsidR="0015386B" w:rsidRDefault="0015386B" w:rsidP="00B65B1E"/>
    <w:p w14:paraId="15C6CD9E" w14:textId="3AA451B0" w:rsidR="0015386B" w:rsidRDefault="0015386B" w:rsidP="0015386B">
      <w:pPr>
        <w:pStyle w:val="Heading1"/>
      </w:pPr>
      <w:r>
        <w:t>Description</w:t>
      </w:r>
    </w:p>
    <w:p w14:paraId="06CAD7C8" w14:textId="325B6C72" w:rsidR="0015386B" w:rsidRDefault="00CF322E" w:rsidP="0015386B">
      <w:r>
        <w:t>If someone wants any food within a specific price range, he/she can search that food within. Just he/she has to give food and price as inputs and he/she will get all the list of all the restaurants whom has that food in that price range.</w:t>
      </w:r>
    </w:p>
    <w:p w14:paraId="699E8382" w14:textId="6F75A660" w:rsidR="00CF322E" w:rsidRDefault="00CF322E" w:rsidP="0015386B">
      <w:r>
        <w:t>If he/she wants the food in any specific area, he/she has to give the area also as another input, then he/she will get the restaurant list in that particular area.</w:t>
      </w:r>
    </w:p>
    <w:p w14:paraId="7171BD03" w14:textId="77777777" w:rsidR="00B65B1E" w:rsidRDefault="00B65B1E">
      <w:r>
        <w:br w:type="page"/>
      </w:r>
    </w:p>
    <w:p w14:paraId="5D0D38B2" w14:textId="32CC6CC5" w:rsidR="00B65B1E" w:rsidRDefault="00B65B1E" w:rsidP="00B65B1E">
      <w:pPr>
        <w:pStyle w:val="Heading1"/>
      </w:pPr>
      <w:r>
        <w:lastRenderedPageBreak/>
        <w:t>List of requirements</w:t>
      </w:r>
    </w:p>
    <w:p w14:paraId="67757EEE" w14:textId="18B95152" w:rsidR="00B65B1E" w:rsidRDefault="00B65B1E" w:rsidP="00B65B1E">
      <w:r>
        <w:t>Write the requirements of the project using numbered list.</w:t>
      </w:r>
    </w:p>
    <w:p w14:paraId="1871786E" w14:textId="77777777" w:rsidR="0015386B" w:rsidRDefault="0015386B" w:rsidP="00B65B1E"/>
    <w:p w14:paraId="10B55C9C" w14:textId="6B98B763" w:rsidR="0015386B" w:rsidRPr="00CF322E" w:rsidRDefault="0015386B" w:rsidP="00B65B1E">
      <w:pPr>
        <w:pStyle w:val="ListParagraph"/>
        <w:numPr>
          <w:ilvl w:val="0"/>
          <w:numId w:val="1"/>
        </w:numPr>
        <w:rPr>
          <w:b/>
          <w:sz w:val="28"/>
        </w:rPr>
      </w:pPr>
      <w:r w:rsidRPr="00CF322E">
        <w:rPr>
          <w:b/>
          <w:sz w:val="28"/>
        </w:rPr>
        <w:t>Functional Requirements:</w:t>
      </w:r>
    </w:p>
    <w:p w14:paraId="5CC03298" w14:textId="43CAACB6" w:rsidR="0015386B" w:rsidRDefault="0015386B" w:rsidP="0015386B">
      <w:pPr>
        <w:pStyle w:val="ListParagraph"/>
        <w:numPr>
          <w:ilvl w:val="0"/>
          <w:numId w:val="2"/>
        </w:numPr>
      </w:pPr>
      <w:r>
        <w:t>User will be able to search the any food within any price range in full Dhaka city or any specific area.</w:t>
      </w:r>
    </w:p>
    <w:p w14:paraId="51509B0E" w14:textId="77777777" w:rsidR="0015386B" w:rsidRDefault="0015386B" w:rsidP="0015386B"/>
    <w:p w14:paraId="490D5D99" w14:textId="49887B77" w:rsidR="0015386B" w:rsidRPr="00CF322E" w:rsidRDefault="0015386B" w:rsidP="00B65B1E">
      <w:pPr>
        <w:pStyle w:val="ListParagraph"/>
        <w:numPr>
          <w:ilvl w:val="0"/>
          <w:numId w:val="1"/>
        </w:numPr>
        <w:rPr>
          <w:b/>
          <w:sz w:val="28"/>
        </w:rPr>
      </w:pPr>
      <w:r w:rsidRPr="00CF322E">
        <w:rPr>
          <w:b/>
          <w:sz w:val="28"/>
        </w:rPr>
        <w:t>Technical Requirements:</w:t>
      </w:r>
    </w:p>
    <w:p w14:paraId="13F56E08" w14:textId="0A68346A" w:rsidR="0015386B" w:rsidRDefault="0015386B" w:rsidP="0015386B">
      <w:pPr>
        <w:pStyle w:val="ListParagraph"/>
        <w:numPr>
          <w:ilvl w:val="0"/>
          <w:numId w:val="2"/>
        </w:numPr>
      </w:pPr>
      <w:r>
        <w:t>Cross browsers/ Platforms support.</w:t>
      </w:r>
    </w:p>
    <w:p w14:paraId="0777DC5D" w14:textId="77777777" w:rsidR="0015386B" w:rsidRPr="0015386B" w:rsidRDefault="0015386B" w:rsidP="0015386B">
      <w:pPr>
        <w:pStyle w:val="ListParagraph"/>
        <w:numPr>
          <w:ilvl w:val="0"/>
          <w:numId w:val="2"/>
        </w:numPr>
      </w:pPr>
      <w:r>
        <w:t>System will allow change.</w:t>
      </w:r>
    </w:p>
    <w:p w14:paraId="68F352B0" w14:textId="77777777" w:rsidR="0015386B" w:rsidRDefault="0015386B" w:rsidP="0015386B">
      <w:pPr>
        <w:ind w:left="1080"/>
      </w:pPr>
    </w:p>
    <w:p w14:paraId="4A0F6A5C" w14:textId="77777777" w:rsidR="0015386B" w:rsidRPr="00CF322E" w:rsidRDefault="0015386B" w:rsidP="0015386B">
      <w:pPr>
        <w:pStyle w:val="ListParagraph"/>
        <w:numPr>
          <w:ilvl w:val="0"/>
          <w:numId w:val="1"/>
        </w:numPr>
        <w:rPr>
          <w:b/>
          <w:sz w:val="28"/>
        </w:rPr>
      </w:pPr>
      <w:r w:rsidRPr="00CF322E">
        <w:rPr>
          <w:b/>
          <w:sz w:val="28"/>
        </w:rPr>
        <w:t>Usability Requirements:</w:t>
      </w:r>
    </w:p>
    <w:p w14:paraId="5AFD31E8" w14:textId="77777777" w:rsidR="0015386B" w:rsidRPr="0015386B" w:rsidRDefault="0015386B" w:rsidP="0015386B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w:r>
        <w:t>Will function in major browsers.</w:t>
      </w:r>
    </w:p>
    <w:p w14:paraId="1521FD1F" w14:textId="6DB1CC8C" w:rsidR="00B65B1E" w:rsidRPr="0015386B" w:rsidRDefault="0015386B" w:rsidP="0015386B">
      <w:pPr>
        <w:pStyle w:val="ListParagraph"/>
        <w:numPr>
          <w:ilvl w:val="0"/>
          <w:numId w:val="4"/>
        </w:numPr>
        <w:rPr>
          <w:rFonts w:eastAsiaTheme="minorEastAsia"/>
          <w:sz w:val="22"/>
        </w:rPr>
      </w:pPr>
      <w:r>
        <w:t>Will support</w:t>
      </w:r>
      <w:r w:rsidR="00CF322E">
        <w:t xml:space="preserve"> mobile users in some ways.</w:t>
      </w:r>
      <w:r w:rsidR="00B65B1E">
        <w:br w:type="page"/>
      </w:r>
    </w:p>
    <w:p w14:paraId="784EE6B0" w14:textId="7CBCBEC8" w:rsidR="00B65B1E" w:rsidRDefault="00B65B1E" w:rsidP="00B65B1E">
      <w:pPr>
        <w:pStyle w:val="Heading1"/>
      </w:pPr>
      <w:r>
        <w:lastRenderedPageBreak/>
        <w:t>Database Schema</w:t>
      </w:r>
    </w:p>
    <w:p w14:paraId="2CCCFE09" w14:textId="5E6137D6" w:rsidR="00B65B1E" w:rsidRDefault="00B65B1E" w:rsidP="00CF59A1"/>
    <w:p w14:paraId="52A804B4" w14:textId="4DA1E0E8" w:rsidR="00CF59A1" w:rsidRPr="00B65B1E" w:rsidRDefault="00CF59A1" w:rsidP="00CF59A1">
      <w:r>
        <w:rPr>
          <w:noProof/>
        </w:rPr>
        <w:drawing>
          <wp:inline distT="0" distB="0" distL="0" distR="0" wp14:anchorId="563E1605" wp14:editId="77905AE3">
            <wp:extent cx="6400800" cy="576072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tech-Final-Project.sv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59A1" w:rsidRPr="00B65B1E">
      <w:footerReference w:type="even" r:id="rId21"/>
      <w:footerReference w:type="default" r:id="rId22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6AC50" w14:textId="77777777" w:rsidR="00C75B16" w:rsidRDefault="00C75B16">
      <w:pPr>
        <w:spacing w:after="0" w:line="240" w:lineRule="auto"/>
      </w:pPr>
      <w:r>
        <w:separator/>
      </w:r>
    </w:p>
  </w:endnote>
  <w:endnote w:type="continuationSeparator" w:id="0">
    <w:p w14:paraId="0804FE82" w14:textId="77777777" w:rsidR="00C75B16" w:rsidRDefault="00C7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D76A7" w14:textId="77777777" w:rsidR="00172D10" w:rsidRDefault="00172D10">
    <w:pPr>
      <w:jc w:val="right"/>
    </w:pPr>
  </w:p>
  <w:p w14:paraId="243DD5E3" w14:textId="77777777" w:rsidR="00172D10" w:rsidRDefault="001C62C8" w:rsidP="009823B0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5A5A5" w:themeColor="accent3"/>
      </w:rPr>
      <w:sym w:font="Wingdings 2" w:char="F097"/>
    </w:r>
  </w:p>
  <w:p w14:paraId="73432A9F" w14:textId="77777777" w:rsidR="00172D10" w:rsidRDefault="00172D1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4472C4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A5AD71" w14:textId="77777777" w:rsidR="005D120C" w:rsidRPr="005D120C" w:rsidRDefault="005D120C">
        <w:pPr>
          <w:pStyle w:val="Footer"/>
          <w:jc w:val="center"/>
          <w:rPr>
            <w:color w:val="4472C4" w:themeColor="accent1"/>
          </w:rPr>
        </w:pPr>
        <w:r w:rsidRPr="005D120C">
          <w:rPr>
            <w:color w:val="4472C4" w:themeColor="accent1"/>
          </w:rPr>
          <w:fldChar w:fldCharType="begin"/>
        </w:r>
        <w:r w:rsidRPr="005D120C">
          <w:rPr>
            <w:color w:val="4472C4" w:themeColor="accent1"/>
          </w:rPr>
          <w:instrText xml:space="preserve"> PAGE   \* MERGEFORMAT </w:instrText>
        </w:r>
        <w:r w:rsidRPr="005D120C">
          <w:rPr>
            <w:color w:val="4472C4" w:themeColor="accent1"/>
          </w:rPr>
          <w:fldChar w:fldCharType="separate"/>
        </w:r>
        <w:r w:rsidR="00FD2FA9">
          <w:rPr>
            <w:noProof/>
            <w:color w:val="4472C4" w:themeColor="accent1"/>
          </w:rPr>
          <w:t>1</w:t>
        </w:r>
        <w:r w:rsidRPr="005D120C">
          <w:rPr>
            <w:noProof/>
            <w:color w:val="4472C4" w:themeColor="accent1"/>
          </w:rPr>
          <w:fldChar w:fldCharType="end"/>
        </w:r>
      </w:p>
    </w:sdtContent>
  </w:sdt>
  <w:p w14:paraId="66FBAFF9" w14:textId="77777777" w:rsidR="00172D10" w:rsidRDefault="00172D10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CF0F1" w14:textId="77777777" w:rsidR="00C75B16" w:rsidRDefault="00C75B16">
      <w:pPr>
        <w:spacing w:after="0" w:line="240" w:lineRule="auto"/>
      </w:pPr>
      <w:r>
        <w:separator/>
      </w:r>
    </w:p>
  </w:footnote>
  <w:footnote w:type="continuationSeparator" w:id="0">
    <w:p w14:paraId="48CBC2F9" w14:textId="77777777" w:rsidR="00C75B16" w:rsidRDefault="00C75B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215E"/>
    <w:multiLevelType w:val="hybridMultilevel"/>
    <w:tmpl w:val="12382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5A5693"/>
    <w:multiLevelType w:val="hybridMultilevel"/>
    <w:tmpl w:val="292CC3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014A6F"/>
    <w:multiLevelType w:val="hybridMultilevel"/>
    <w:tmpl w:val="9BDE1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810D4"/>
    <w:multiLevelType w:val="hybridMultilevel"/>
    <w:tmpl w:val="9B72FB6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BF"/>
    <w:rsid w:val="00014E18"/>
    <w:rsid w:val="00075722"/>
    <w:rsid w:val="0015386B"/>
    <w:rsid w:val="00172D10"/>
    <w:rsid w:val="001A2155"/>
    <w:rsid w:val="001C62C8"/>
    <w:rsid w:val="00260E5B"/>
    <w:rsid w:val="002A2E02"/>
    <w:rsid w:val="003029CB"/>
    <w:rsid w:val="0037334A"/>
    <w:rsid w:val="00374C02"/>
    <w:rsid w:val="003919EE"/>
    <w:rsid w:val="00426F60"/>
    <w:rsid w:val="004F53E9"/>
    <w:rsid w:val="005D120C"/>
    <w:rsid w:val="00677AE8"/>
    <w:rsid w:val="006B7BBF"/>
    <w:rsid w:val="00732598"/>
    <w:rsid w:val="008462D5"/>
    <w:rsid w:val="008A25CD"/>
    <w:rsid w:val="00901939"/>
    <w:rsid w:val="0096164A"/>
    <w:rsid w:val="009823B0"/>
    <w:rsid w:val="00A272E4"/>
    <w:rsid w:val="00B65B1E"/>
    <w:rsid w:val="00B76B9C"/>
    <w:rsid w:val="00B903A7"/>
    <w:rsid w:val="00BC71E2"/>
    <w:rsid w:val="00BD7AD0"/>
    <w:rsid w:val="00C75B16"/>
    <w:rsid w:val="00CF322E"/>
    <w:rsid w:val="00CF59A1"/>
    <w:rsid w:val="00D87D56"/>
    <w:rsid w:val="00E16B9D"/>
    <w:rsid w:val="00F7421C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98338"/>
  <w15:docId w15:val="{A3BA0639-95C7-48CA-BAD5-CB7FF7273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E9"/>
    <w:pPr>
      <w:keepNext/>
      <w:keepLines/>
      <w:shd w:val="clear" w:color="auto" w:fill="4472C4" w:themeFill="accent1"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44546A" w:themeColor="text2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44546A" w:themeColor="text2"/>
      <w:sz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E9"/>
    <w:rPr>
      <w:rFonts w:asciiTheme="majorHAnsi" w:eastAsiaTheme="majorEastAsia" w:hAnsiTheme="majorHAnsi" w:cstheme="majorBidi"/>
      <w:bCs/>
      <w:color w:val="FFFFFF" w:themeColor="background1"/>
      <w:sz w:val="28"/>
      <w:szCs w:val="3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76B9C"/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le">
    <w:name w:val="Title"/>
    <w:basedOn w:val="Normal"/>
    <w:next w:val="Normal"/>
    <w:link w:val="TitleCh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8A25CD"/>
    <w:rPr>
      <w:rFonts w:asciiTheme="majorHAnsi" w:eastAsiaTheme="majorEastAsia" w:hAnsiTheme="majorHAnsi" w:cstheme="majorBidi"/>
      <w:b/>
      <w:color w:val="44546A" w:themeColor="text2"/>
      <w:spacing w:val="5"/>
      <w:kern w:val="28"/>
      <w:sz w:val="44"/>
      <w:szCs w:val="56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6B9C"/>
    <w:rPr>
      <w:rFonts w:eastAsiaTheme="majorEastAsia" w:cstheme="majorBidi"/>
      <w:b/>
      <w:iCs/>
      <w:color w:val="A5A5A5" w:themeColor="accent3"/>
      <w:spacing w:val="15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4472C4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4472C4" w:themeFill="accent1"/>
      <w:lang w:bidi="hi-IN"/>
      <w14:ligatures w14:val="standardContextual"/>
      <w14:cntxtAlts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 w:val="0"/>
      <w:smallCaps w:val="0"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1">
    <w:name w:val="Style1"/>
    <w:basedOn w:val="Title"/>
    <w:link w:val="Style1Char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Style1Char">
    <w:name w:val="Style1 Char"/>
    <w:basedOn w:val="TitleChar"/>
    <w:link w:val="Style1"/>
    <w:rsid w:val="002A2E02"/>
    <w:rPr>
      <w:rFonts w:asciiTheme="majorHAnsi" w:eastAsiaTheme="majorEastAsia" w:hAnsiTheme="majorHAnsi" w:cstheme="majorBidi"/>
      <w:b w:val="0"/>
      <w:color w:val="44546A" w:themeColor="text2"/>
      <w:spacing w:val="5"/>
      <w:kern w:val="28"/>
      <w:sz w:val="60"/>
      <w:szCs w:val="56"/>
      <w14:ligatures w14:val="standardContextual"/>
      <w14:cntxtAlts/>
    </w:rPr>
  </w:style>
  <w:style w:type="character" w:styleId="Hyperlink">
    <w:name w:val="Hyperlink"/>
    <w:basedOn w:val="DefaultParagraphFont"/>
    <w:uiPriority w:val="99"/>
    <w:unhideWhenUsed/>
    <w:rsid w:val="00CF59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dsae\AppData\Roaming\Microsoft\Templates\Report%20(Executive%20design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5.jpeg"/></Relationships>
</file>

<file path=word/theme/theme1.xml><?xml version="1.0" encoding="utf-8"?>
<a:theme xmlns:a="http://schemas.openxmlformats.org/drawingml/2006/main" name="Executiv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(Executive design).dotx</Template>
  <TotalTime>93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Saef Ullah Miah</dc:creator>
  <cp:lastModifiedBy>Raihan Gafur</cp:lastModifiedBy>
  <cp:revision>8</cp:revision>
  <cp:lastPrinted>2009-08-05T20:41:00Z</cp:lastPrinted>
  <dcterms:created xsi:type="dcterms:W3CDTF">2018-03-29T07:26:00Z</dcterms:created>
  <dcterms:modified xsi:type="dcterms:W3CDTF">2018-09-19T18:47:00Z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